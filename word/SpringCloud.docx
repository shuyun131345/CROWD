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412BF2"/>
    <w:rsid w:val="02D52F01"/>
    <w:rsid w:val="04487D85"/>
    <w:rsid w:val="049F0BA8"/>
    <w:rsid w:val="05FF4210"/>
    <w:rsid w:val="073F5183"/>
    <w:rsid w:val="077348B3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F94EE0"/>
    <w:rsid w:val="0D132FD3"/>
    <w:rsid w:val="0DB865A1"/>
    <w:rsid w:val="0DC854DC"/>
    <w:rsid w:val="0DDF12F9"/>
    <w:rsid w:val="0DE24913"/>
    <w:rsid w:val="0F77092A"/>
    <w:rsid w:val="0F9D717B"/>
    <w:rsid w:val="10C37125"/>
    <w:rsid w:val="11267920"/>
    <w:rsid w:val="11BE30F2"/>
    <w:rsid w:val="12677A1C"/>
    <w:rsid w:val="12C52BE3"/>
    <w:rsid w:val="13764701"/>
    <w:rsid w:val="13A97D0B"/>
    <w:rsid w:val="13DA797E"/>
    <w:rsid w:val="15F80FD1"/>
    <w:rsid w:val="163B7DE5"/>
    <w:rsid w:val="173C7683"/>
    <w:rsid w:val="17821F61"/>
    <w:rsid w:val="1938718C"/>
    <w:rsid w:val="1A613641"/>
    <w:rsid w:val="1A68162A"/>
    <w:rsid w:val="1A952836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22729DE"/>
    <w:rsid w:val="22355B95"/>
    <w:rsid w:val="224B7CFA"/>
    <w:rsid w:val="22584EB4"/>
    <w:rsid w:val="235C79FC"/>
    <w:rsid w:val="23BB08D6"/>
    <w:rsid w:val="249A11CE"/>
    <w:rsid w:val="25D96FB8"/>
    <w:rsid w:val="25F16D74"/>
    <w:rsid w:val="25FE1F57"/>
    <w:rsid w:val="261E5C13"/>
    <w:rsid w:val="26306993"/>
    <w:rsid w:val="26766496"/>
    <w:rsid w:val="276B029B"/>
    <w:rsid w:val="283832DB"/>
    <w:rsid w:val="28D4610B"/>
    <w:rsid w:val="291B755A"/>
    <w:rsid w:val="29A1067C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7978B9"/>
    <w:rsid w:val="318A5A13"/>
    <w:rsid w:val="321115DD"/>
    <w:rsid w:val="32520A0A"/>
    <w:rsid w:val="334C5B4D"/>
    <w:rsid w:val="33D93A49"/>
    <w:rsid w:val="341E1179"/>
    <w:rsid w:val="34D579D3"/>
    <w:rsid w:val="353D2EAC"/>
    <w:rsid w:val="362C28BE"/>
    <w:rsid w:val="36C332B3"/>
    <w:rsid w:val="37490D77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92CF9"/>
    <w:rsid w:val="3AD33F9C"/>
    <w:rsid w:val="3B116152"/>
    <w:rsid w:val="3C3443C9"/>
    <w:rsid w:val="3CE0144D"/>
    <w:rsid w:val="3CE14F23"/>
    <w:rsid w:val="3E1D016A"/>
    <w:rsid w:val="3EC3784E"/>
    <w:rsid w:val="3ED917A7"/>
    <w:rsid w:val="3F246E21"/>
    <w:rsid w:val="40CB69FB"/>
    <w:rsid w:val="41A31105"/>
    <w:rsid w:val="41C37BE2"/>
    <w:rsid w:val="425606E3"/>
    <w:rsid w:val="42AE2E15"/>
    <w:rsid w:val="43FD5F4C"/>
    <w:rsid w:val="4412254A"/>
    <w:rsid w:val="44A92C32"/>
    <w:rsid w:val="44FC09A3"/>
    <w:rsid w:val="456242BE"/>
    <w:rsid w:val="45863CA0"/>
    <w:rsid w:val="464154AB"/>
    <w:rsid w:val="46A33BD9"/>
    <w:rsid w:val="47E94B6F"/>
    <w:rsid w:val="481141A3"/>
    <w:rsid w:val="49472E83"/>
    <w:rsid w:val="49DE70F2"/>
    <w:rsid w:val="4A994B71"/>
    <w:rsid w:val="4AA667C7"/>
    <w:rsid w:val="4D0D6447"/>
    <w:rsid w:val="4D1979B3"/>
    <w:rsid w:val="4D217706"/>
    <w:rsid w:val="4D5B6036"/>
    <w:rsid w:val="4D6F705A"/>
    <w:rsid w:val="4D766B1D"/>
    <w:rsid w:val="4D825D95"/>
    <w:rsid w:val="4DF771AB"/>
    <w:rsid w:val="4E4F5AEA"/>
    <w:rsid w:val="4E5755CE"/>
    <w:rsid w:val="50234684"/>
    <w:rsid w:val="50330AC4"/>
    <w:rsid w:val="5053340C"/>
    <w:rsid w:val="510D4409"/>
    <w:rsid w:val="52D93418"/>
    <w:rsid w:val="55003C1C"/>
    <w:rsid w:val="55A73591"/>
    <w:rsid w:val="55AD3BA1"/>
    <w:rsid w:val="57676930"/>
    <w:rsid w:val="5782783C"/>
    <w:rsid w:val="57BC5693"/>
    <w:rsid w:val="58811B41"/>
    <w:rsid w:val="58AA1D7B"/>
    <w:rsid w:val="58DC2666"/>
    <w:rsid w:val="5B243567"/>
    <w:rsid w:val="5B7A39D5"/>
    <w:rsid w:val="5B7F4822"/>
    <w:rsid w:val="5CE43B2E"/>
    <w:rsid w:val="5DA96425"/>
    <w:rsid w:val="5DED6833"/>
    <w:rsid w:val="5DEE6D93"/>
    <w:rsid w:val="5E23526F"/>
    <w:rsid w:val="5E235C69"/>
    <w:rsid w:val="5F462270"/>
    <w:rsid w:val="5FF40F09"/>
    <w:rsid w:val="601A0EE8"/>
    <w:rsid w:val="60A72926"/>
    <w:rsid w:val="62B152C7"/>
    <w:rsid w:val="644A0DA2"/>
    <w:rsid w:val="646A38BE"/>
    <w:rsid w:val="64AE43F6"/>
    <w:rsid w:val="64D00EEB"/>
    <w:rsid w:val="65810F34"/>
    <w:rsid w:val="65841F8B"/>
    <w:rsid w:val="65D06CF8"/>
    <w:rsid w:val="662727E4"/>
    <w:rsid w:val="664C5E71"/>
    <w:rsid w:val="67125DF8"/>
    <w:rsid w:val="673E0043"/>
    <w:rsid w:val="67446045"/>
    <w:rsid w:val="678B59E5"/>
    <w:rsid w:val="67EE6C85"/>
    <w:rsid w:val="680543A6"/>
    <w:rsid w:val="682E034F"/>
    <w:rsid w:val="683A0FD5"/>
    <w:rsid w:val="68804D33"/>
    <w:rsid w:val="699D3878"/>
    <w:rsid w:val="69E35C93"/>
    <w:rsid w:val="6A1A6322"/>
    <w:rsid w:val="6A1E21FD"/>
    <w:rsid w:val="6C2D40CE"/>
    <w:rsid w:val="6C433B97"/>
    <w:rsid w:val="6C5D7871"/>
    <w:rsid w:val="6CC14BDC"/>
    <w:rsid w:val="6DC85522"/>
    <w:rsid w:val="6DF50003"/>
    <w:rsid w:val="6DF83772"/>
    <w:rsid w:val="6F6105B4"/>
    <w:rsid w:val="6FA201F0"/>
    <w:rsid w:val="6FCD7968"/>
    <w:rsid w:val="70387D59"/>
    <w:rsid w:val="709753BD"/>
    <w:rsid w:val="71013272"/>
    <w:rsid w:val="71D12284"/>
    <w:rsid w:val="72993B84"/>
    <w:rsid w:val="72B50C5F"/>
    <w:rsid w:val="731500BF"/>
    <w:rsid w:val="732316D1"/>
    <w:rsid w:val="73E12C49"/>
    <w:rsid w:val="746C3FF3"/>
    <w:rsid w:val="748165B7"/>
    <w:rsid w:val="751E582E"/>
    <w:rsid w:val="760A2134"/>
    <w:rsid w:val="765C1699"/>
    <w:rsid w:val="77854A64"/>
    <w:rsid w:val="77D95CD1"/>
    <w:rsid w:val="78043057"/>
    <w:rsid w:val="78F150DF"/>
    <w:rsid w:val="79761A04"/>
    <w:rsid w:val="79F409CA"/>
    <w:rsid w:val="7A455A6F"/>
    <w:rsid w:val="7E640254"/>
    <w:rsid w:val="7EB927E8"/>
    <w:rsid w:val="7EDC57A1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134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2024-09-23T14:09:44Z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